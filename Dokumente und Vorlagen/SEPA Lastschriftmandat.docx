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AC2A8F" w:rsidP="009470A4">
      <w:pPr>
        <w:pStyle w:val="Titel"/>
        <w:rPr>
          <w:lang w:val="de-DE"/>
        </w:rPr>
      </w:pPr>
      <w:r>
        <w:rPr>
          <w:lang w:val="de-DE"/>
        </w:rPr>
        <w:t>SEPA Lastschriftmandat</w:t>
      </w:r>
    </w:p>
    <w:p w:rsidR="00293D25" w:rsidRPr="00AC2A8F" w:rsidRDefault="00AC2A8F" w:rsidP="00293D25">
      <w:pPr>
        <w:jc w:val="left"/>
        <w:rPr>
          <w:rStyle w:val="Fett"/>
          <w:i/>
          <w:color w:val="auto"/>
          <w:lang w:val="de-DE"/>
        </w:rPr>
      </w:pPr>
      <w:r w:rsidRPr="00AC2A8F">
        <w:rPr>
          <w:rStyle w:val="Fett"/>
          <w:b w:val="0"/>
          <w:i/>
          <w:color w:val="auto"/>
          <w:lang w:val="de-DE"/>
        </w:rPr>
        <w:t xml:space="preserve">Ich </w:t>
      </w:r>
      <w:r w:rsidR="005913E4" w:rsidRPr="00AC2A8F">
        <w:rPr>
          <w:rStyle w:val="Fett"/>
          <w:b w:val="0"/>
          <w:i/>
          <w:color w:val="auto"/>
          <w:lang w:val="de-DE"/>
        </w:rPr>
        <w:t>ermächtige</w:t>
      </w:r>
      <w:r w:rsidRPr="00AC2A8F">
        <w:rPr>
          <w:rStyle w:val="Fett"/>
          <w:b w:val="0"/>
          <w:i/>
          <w:color w:val="auto"/>
          <w:lang w:val="de-DE"/>
        </w:rPr>
        <w:t xml:space="preserve"> den TGV „Eintracht“ Beilstein</w:t>
      </w:r>
      <w:r w:rsidR="00131820">
        <w:rPr>
          <w:rStyle w:val="Fett"/>
          <w:b w:val="0"/>
          <w:i/>
          <w:color w:val="auto"/>
          <w:lang w:val="de-DE"/>
        </w:rPr>
        <w:t xml:space="preserve"> 1823 e. V.</w:t>
      </w:r>
      <w:r w:rsidRPr="00AC2A8F">
        <w:rPr>
          <w:rStyle w:val="Fett"/>
          <w:b w:val="0"/>
          <w:i/>
          <w:color w:val="auto"/>
          <w:lang w:val="de-DE"/>
        </w:rPr>
        <w:t xml:space="preserve"> bis auf Widerruf, Zahlungen von meinem Konto mittels Lastschrift einzuziehen. Zugleich weise ich mein Kreditinstitut an, die vom TGV „Eintracht“ Beilstein </w:t>
      </w:r>
      <w:r w:rsidR="00131820">
        <w:rPr>
          <w:rStyle w:val="Fett"/>
          <w:b w:val="0"/>
          <w:i/>
          <w:color w:val="auto"/>
          <w:lang w:val="de-DE"/>
        </w:rPr>
        <w:t>1823 e. V.</w:t>
      </w:r>
      <w:r w:rsidR="00131820" w:rsidRPr="00AC2A8F">
        <w:rPr>
          <w:rStyle w:val="Fett"/>
          <w:b w:val="0"/>
          <w:i/>
          <w:color w:val="auto"/>
          <w:lang w:val="de-DE"/>
        </w:rPr>
        <w:t xml:space="preserve"> </w:t>
      </w:r>
      <w:r w:rsidRPr="00AC2A8F">
        <w:rPr>
          <w:rStyle w:val="Fett"/>
          <w:b w:val="0"/>
          <w:i/>
          <w:color w:val="auto"/>
          <w:lang w:val="de-DE"/>
        </w:rPr>
        <w:t xml:space="preserve">auf mein Konto gezogenen Lastschriften </w:t>
      </w:r>
      <w:r w:rsidR="005913E4" w:rsidRPr="00AC2A8F">
        <w:rPr>
          <w:rStyle w:val="Fett"/>
          <w:b w:val="0"/>
          <w:i/>
          <w:color w:val="auto"/>
          <w:lang w:val="de-DE"/>
        </w:rPr>
        <w:t>einzulösen</w:t>
      </w:r>
      <w:r w:rsidRPr="00AC2A8F">
        <w:rPr>
          <w:rStyle w:val="Fett"/>
          <w:b w:val="0"/>
          <w:i/>
          <w:color w:val="auto"/>
          <w:lang w:val="de-DE"/>
        </w:rPr>
        <w:t xml:space="preserve">. Das untenstehende Kreditinstitut wird bei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Nichteinlösung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einer erhobenen Lastschrift, bei Widerspruch oder nach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Kontoauflösung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ermächtigt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, dem </w:t>
      </w:r>
      <w:r w:rsidR="00131820" w:rsidRPr="00AC2A8F">
        <w:rPr>
          <w:rStyle w:val="Fett"/>
          <w:b w:val="0"/>
          <w:i/>
          <w:color w:val="auto"/>
          <w:lang w:val="de-DE"/>
        </w:rPr>
        <w:t xml:space="preserve">TGV „Eintracht“ Beilstein </w:t>
      </w:r>
      <w:r w:rsidR="00131820">
        <w:rPr>
          <w:rStyle w:val="Fett"/>
          <w:b w:val="0"/>
          <w:i/>
          <w:color w:val="auto"/>
          <w:lang w:val="de-DE"/>
        </w:rPr>
        <w:t>1823 e. V.</w:t>
      </w:r>
      <w:r w:rsidR="00131820" w:rsidRPr="00AC2A8F">
        <w:rPr>
          <w:rStyle w:val="Fett"/>
          <w:b w:val="0"/>
          <w:i/>
          <w:color w:val="auto"/>
          <w:lang w:val="de-DE"/>
        </w:rPr>
        <w:t xml:space="preserve"> </w:t>
      </w:r>
      <w:r w:rsidRPr="00AC2A8F">
        <w:rPr>
          <w:rStyle w:val="Fett"/>
          <w:b w:val="0"/>
          <w:i/>
          <w:color w:val="auto"/>
          <w:lang w:val="de-DE"/>
        </w:rPr>
        <w:t xml:space="preserve">auf Anforderung Name und Anschrift des/der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Verfügungsberechtigen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mitzuteilen, damit ein Anspruch erhoben werden kann. Entstehende Kosten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Pr="00AC2A8F">
        <w:rPr>
          <w:rStyle w:val="Fett"/>
          <w:b w:val="0"/>
          <w:i/>
          <w:color w:val="auto"/>
          <w:lang w:val="de-DE"/>
        </w:rPr>
        <w:t>Rücklastschriften</w:t>
      </w:r>
      <w:proofErr w:type="spellEnd"/>
      <w:r w:rsidRPr="00AC2A8F">
        <w:rPr>
          <w:rStyle w:val="Fett"/>
          <w:b w:val="0"/>
          <w:i/>
          <w:color w:val="auto"/>
          <w:lang w:val="de-DE"/>
        </w:rPr>
        <w:t xml:space="preserve"> seitens der Bank gehen zu meinen Lasten.</w:t>
      </w:r>
      <w:r w:rsidR="00131820" w:rsidRPr="00131820">
        <w:rPr>
          <w:rStyle w:val="Fett"/>
          <w:i/>
          <w:color w:val="auto"/>
          <w:lang w:val="de-DE"/>
        </w:rPr>
        <w:t xml:space="preserve"> </w:t>
      </w:r>
    </w:p>
    <w:p w:rsidR="00AC2A8F" w:rsidRPr="00AC2A8F" w:rsidRDefault="00AC2A8F" w:rsidP="00AC2A8F">
      <w:pPr>
        <w:jc w:val="left"/>
        <w:rPr>
          <w:rStyle w:val="Fett"/>
          <w:i/>
          <w:color w:val="auto"/>
          <w:lang w:val="de-DE"/>
        </w:rPr>
      </w:pPr>
      <w:proofErr w:type="spellStart"/>
      <w:r w:rsidRPr="00AC2A8F">
        <w:rPr>
          <w:rStyle w:val="Fett"/>
          <w:i/>
          <w:color w:val="auto"/>
          <w:lang w:val="de-DE"/>
        </w:rPr>
        <w:t>Gläubiger-Identifikationsnummer</w:t>
      </w:r>
      <w:proofErr w:type="spellEnd"/>
      <w:r w:rsidRPr="00AC2A8F">
        <w:rPr>
          <w:rStyle w:val="Fett"/>
          <w:i/>
          <w:color w:val="auto"/>
          <w:lang w:val="de-DE"/>
        </w:rPr>
        <w:t>: DE66ZZZ00000274455</w:t>
      </w:r>
    </w:p>
    <w:p w:rsidR="00AC2A8F" w:rsidRPr="00131820" w:rsidRDefault="00AC2A8F" w:rsidP="00131820">
      <w:pPr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:rsidTr="008C3181">
        <w:tc>
          <w:tcPr>
            <w:tcW w:w="2835" w:type="dxa"/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Kontoinhaber</w:t>
            </w:r>
            <w:r w:rsidR="00293D25">
              <w:rPr>
                <w:rStyle w:val="Fett"/>
                <w:b w:val="0"/>
                <w:i/>
                <w:color w:val="auto"/>
                <w:lang w:val="de-DE"/>
              </w:rPr>
              <w:t xml:space="preserve"> (Vorname, Name)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:rsidTr="008C3181">
        <w:tc>
          <w:tcPr>
            <w:tcW w:w="2835" w:type="dxa"/>
          </w:tcPr>
          <w:p w:rsidR="00AC2A8F" w:rsidRDefault="005913E4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Straß</w:t>
            </w:r>
            <w:r w:rsidR="00AC2A8F">
              <w:rPr>
                <w:rStyle w:val="Fett"/>
                <w:b w:val="0"/>
                <w:i/>
                <w:color w:val="auto"/>
                <w:lang w:val="de-DE"/>
              </w:rPr>
              <w:t>e, Hausnummer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:rsidTr="008C3181">
        <w:tc>
          <w:tcPr>
            <w:tcW w:w="2835" w:type="dxa"/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PLZ, Ort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:rsidTr="008C3181">
        <w:tc>
          <w:tcPr>
            <w:tcW w:w="2835" w:type="dxa"/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Bank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:rsidTr="008C3181">
        <w:tc>
          <w:tcPr>
            <w:tcW w:w="2835" w:type="dxa"/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BIC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AC2A8F" w:rsidTr="008C3181">
        <w:tc>
          <w:tcPr>
            <w:tcW w:w="2835" w:type="dxa"/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IBAN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AC2A8F" w:rsidRDefault="00AC2A8F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293D25" w:rsidRDefault="00293D25" w:rsidP="00AC2A8F">
      <w:pPr>
        <w:jc w:val="left"/>
        <w:rPr>
          <w:rStyle w:val="Fett"/>
          <w:i/>
          <w:color w:val="auto"/>
        </w:rPr>
      </w:pPr>
    </w:p>
    <w:p w:rsidR="00293D25" w:rsidRDefault="00293D25" w:rsidP="00293D25">
      <w:pPr>
        <w:jc w:val="left"/>
        <w:rPr>
          <w:rStyle w:val="Fett"/>
          <w:i/>
          <w:color w:val="auto"/>
          <w:lang w:val="de-DE"/>
        </w:rPr>
      </w:pPr>
      <w:r w:rsidRPr="00AC2A8F">
        <w:rPr>
          <w:rStyle w:val="Fett"/>
          <w:i/>
          <w:color w:val="auto"/>
          <w:lang w:val="de-DE"/>
        </w:rPr>
        <w:t>Ihre Mandatsreferenznummer wird Ihre zukünftige Mitgliedsnummer sein.</w:t>
      </w:r>
      <w:r w:rsidRPr="00293D25">
        <w:rPr>
          <w:rStyle w:val="Fett"/>
          <w:i/>
          <w:color w:val="auto"/>
          <w:lang w:val="de-DE"/>
        </w:rPr>
        <w:t xml:space="preserve"> </w:t>
      </w:r>
    </w:p>
    <w:p w:rsidR="00293D25" w:rsidRPr="00AC2A8F" w:rsidRDefault="00293D25" w:rsidP="00293D25">
      <w:pPr>
        <w:jc w:val="left"/>
        <w:rPr>
          <w:rStyle w:val="Fett"/>
          <w:i/>
          <w:color w:val="auto"/>
          <w:lang w:val="de-DE"/>
        </w:rPr>
      </w:pPr>
      <w:r>
        <w:rPr>
          <w:rStyle w:val="Fett"/>
          <w:i/>
          <w:color w:val="auto"/>
          <w:lang w:val="de-DE"/>
        </w:rPr>
        <w:t xml:space="preserve">Einzugsdaten und fällige Beträge entnehmen Sie bitte dem Dokument </w:t>
      </w:r>
      <w:r w:rsidRPr="00293D25">
        <w:rPr>
          <w:rStyle w:val="Fett"/>
          <w:i/>
          <w:color w:val="auto"/>
          <w:lang w:val="de-DE"/>
        </w:rPr>
        <w:t xml:space="preserve">Vereins- und </w:t>
      </w:r>
      <w:proofErr w:type="spellStart"/>
      <w:r w:rsidRPr="00293D25">
        <w:rPr>
          <w:rStyle w:val="Fett"/>
          <w:i/>
          <w:color w:val="auto"/>
          <w:lang w:val="de-DE"/>
        </w:rPr>
        <w:t>Abteilungsbeiträge</w:t>
      </w:r>
      <w:proofErr w:type="spellEnd"/>
      <w:r>
        <w:rPr>
          <w:rStyle w:val="Fett"/>
          <w:i/>
          <w:color w:val="auto"/>
          <w:lang w:val="de-DE"/>
        </w:rPr>
        <w:t>, der Finanz- und Be</w:t>
      </w:r>
      <w:bookmarkStart w:id="0" w:name="_GoBack"/>
      <w:bookmarkEnd w:id="0"/>
      <w:r>
        <w:rPr>
          <w:rStyle w:val="Fett"/>
          <w:i/>
          <w:color w:val="auto"/>
          <w:lang w:val="de-DE"/>
        </w:rPr>
        <w:t>itragsordnung</w:t>
      </w:r>
      <w:r>
        <w:rPr>
          <w:rStyle w:val="Fett"/>
          <w:i/>
          <w:color w:val="auto"/>
          <w:lang w:val="de-DE"/>
        </w:rPr>
        <w:t>.</w:t>
      </w:r>
    </w:p>
    <w:p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p w:rsidR="00293D25" w:rsidRDefault="00293D25" w:rsidP="00AC2A8F">
      <w:pPr>
        <w:jc w:val="left"/>
        <w:rPr>
          <w:rStyle w:val="Fett"/>
          <w:b w:val="0"/>
          <w:i/>
          <w:color w:val="auto"/>
          <w:lang w:val="de-DE"/>
        </w:rPr>
      </w:pPr>
    </w:p>
    <w:p w:rsidR="00AC2A8F" w:rsidRDefault="00AC2A8F" w:rsidP="00AC2A8F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293D25" w:rsidTr="00F9472F">
        <w:tc>
          <w:tcPr>
            <w:tcW w:w="4395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</w:p>
        </w:tc>
      </w:tr>
    </w:tbl>
    <w:p w:rsidR="00F9472F" w:rsidRPr="00F9472F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</w:p>
    <w:sectPr w:rsidR="00F9472F" w:rsidRPr="00F9472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1B9" w:rsidRDefault="008A51B9" w:rsidP="00610805">
      <w:pPr>
        <w:spacing w:after="0" w:line="240" w:lineRule="auto"/>
      </w:pPr>
      <w:r>
        <w:separator/>
      </w:r>
    </w:p>
  </w:endnote>
  <w:endnote w:type="continuationSeparator" w:id="0">
    <w:p w:rsidR="008A51B9" w:rsidRDefault="008A51B9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5913E4" w:rsidRPr="00131820" w:rsidTr="00DF7D53">
      <w:trPr>
        <w:trHeight w:val="176"/>
      </w:trPr>
      <w:tc>
        <w:tcPr>
          <w:tcW w:w="881" w:type="dxa"/>
          <w:vMerge w:val="restart"/>
        </w:tcPr>
        <w:p w:rsidR="005913E4" w:rsidRPr="005913E4" w:rsidRDefault="005913E4" w:rsidP="005913E4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5D8DCE11" wp14:editId="24275318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5913E4" w:rsidRPr="005913E4" w:rsidTr="00DF7D53">
      <w:trPr>
        <w:trHeight w:val="175"/>
      </w:trPr>
      <w:tc>
        <w:tcPr>
          <w:tcW w:w="881" w:type="dxa"/>
          <w:vMerge/>
        </w:tcPr>
        <w:p w:rsidR="005913E4" w:rsidRPr="005913E4" w:rsidRDefault="005913E4" w:rsidP="005913E4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5913E4" w:rsidRPr="005913E4" w:rsidRDefault="005913E4" w:rsidP="005913E4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5913E4" w:rsidRDefault="00C47EE7">
    <w:pPr>
      <w:pStyle w:val="Fuzeile"/>
      <w:rPr>
        <w:rFonts w:asciiTheme="majorHAnsi" w:hAnsiTheme="majorHAnsi" w:cstheme="majorHAnsi"/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1B9" w:rsidRDefault="008A51B9" w:rsidP="00610805">
      <w:pPr>
        <w:spacing w:after="0" w:line="240" w:lineRule="auto"/>
      </w:pPr>
      <w:r>
        <w:separator/>
      </w:r>
    </w:p>
  </w:footnote>
  <w:footnote w:type="continuationSeparator" w:id="0">
    <w:p w:rsidR="008A51B9" w:rsidRDefault="008A51B9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5913E4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293D25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E4"/>
    <w:rsid w:val="00131820"/>
    <w:rsid w:val="001B631C"/>
    <w:rsid w:val="00266EFB"/>
    <w:rsid w:val="0028356F"/>
    <w:rsid w:val="00291F37"/>
    <w:rsid w:val="00293D25"/>
    <w:rsid w:val="00387EF5"/>
    <w:rsid w:val="003D648F"/>
    <w:rsid w:val="004662A3"/>
    <w:rsid w:val="004C39A8"/>
    <w:rsid w:val="005913E4"/>
    <w:rsid w:val="006034F0"/>
    <w:rsid w:val="00610805"/>
    <w:rsid w:val="00620087"/>
    <w:rsid w:val="006713F3"/>
    <w:rsid w:val="0068643E"/>
    <w:rsid w:val="006A0BBC"/>
    <w:rsid w:val="006D0DA8"/>
    <w:rsid w:val="007379E3"/>
    <w:rsid w:val="00787D28"/>
    <w:rsid w:val="00794FDB"/>
    <w:rsid w:val="00802C9E"/>
    <w:rsid w:val="008A2ACD"/>
    <w:rsid w:val="008A51B9"/>
    <w:rsid w:val="009470A4"/>
    <w:rsid w:val="009F74F8"/>
    <w:rsid w:val="00AC2A8F"/>
    <w:rsid w:val="00AC2BB2"/>
    <w:rsid w:val="00AC3071"/>
    <w:rsid w:val="00AE6D3C"/>
    <w:rsid w:val="00BF481E"/>
    <w:rsid w:val="00C07E4F"/>
    <w:rsid w:val="00C426CF"/>
    <w:rsid w:val="00C47EE7"/>
    <w:rsid w:val="00C832E5"/>
    <w:rsid w:val="00D45ABA"/>
    <w:rsid w:val="00D874F9"/>
    <w:rsid w:val="00D97744"/>
    <w:rsid w:val="00DB2BBF"/>
    <w:rsid w:val="00DE35DA"/>
    <w:rsid w:val="00E13555"/>
    <w:rsid w:val="00E23B72"/>
    <w:rsid w:val="00E3468E"/>
    <w:rsid w:val="00E3556F"/>
    <w:rsid w:val="00E46925"/>
    <w:rsid w:val="00F06001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7057"/>
  <w15:chartTrackingRefBased/>
  <w15:docId w15:val="{29B12726-4F6D-8745-80CB-B945F676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SEPA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03B942-FF2E-B44B-958B-DA29FBAA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SEPA.dotx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2</cp:revision>
  <dcterms:created xsi:type="dcterms:W3CDTF">2018-09-21T12:02:00Z</dcterms:created>
  <dcterms:modified xsi:type="dcterms:W3CDTF">2018-09-21T13:27:00Z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