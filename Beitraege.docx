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D44A" w14:textId="77777777"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14:paraId="0CB01A7D" w14:textId="77777777"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</w:t>
      </w:r>
      <w:proofErr w:type="spellStart"/>
      <w:r w:rsidRPr="00F54551">
        <w:rPr>
          <w:lang w:val="de-DE"/>
        </w:rPr>
        <w:t>beiträge</w:t>
      </w:r>
      <w:r w:rsidR="00C813FF">
        <w:rPr>
          <w:lang w:val="de-DE"/>
        </w:rPr>
        <w:t>n</w:t>
      </w:r>
      <w:proofErr w:type="spellEnd"/>
      <w:r w:rsidRPr="00F54551">
        <w:rPr>
          <w:lang w:val="de-DE"/>
        </w:rPr>
        <w:t xml:space="preserve"> zusammen:</w:t>
      </w:r>
    </w:p>
    <w:p w14:paraId="5AF4EDC6" w14:textId="77777777"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14:paraId="01529FE6" w14:textId="77777777"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14:paraId="32ABFBF4" w14:textId="77777777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59CCDB4C" w14:textId="77777777"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2305DAEA" w14:textId="77777777" w:rsidR="00F54551" w:rsidRPr="00F54551" w:rsidRDefault="00F54551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14:paraId="1510CAD4" w14:textId="77777777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9B48" w14:textId="77777777"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6AD240" w14:textId="77777777"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14:paraId="4E39A5A1" w14:textId="77777777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D7DF" w14:textId="77777777"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 xml:space="preserve">Vereinsbeitrag </w:t>
            </w:r>
            <w:proofErr w:type="spellStart"/>
            <w:r w:rsidRPr="00D55271">
              <w:rPr>
                <w:rFonts w:cs="Arial"/>
                <w:sz w:val="24"/>
                <w:szCs w:val="24"/>
                <w:lang w:val="de-DE"/>
              </w:rPr>
              <w:t>für</w:t>
            </w:r>
            <w:proofErr w:type="spellEnd"/>
            <w:r w:rsidRPr="00D55271">
              <w:rPr>
                <w:rFonts w:cs="Arial"/>
                <w:sz w:val="24"/>
                <w:szCs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0349F9" w14:textId="77777777"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14:paraId="50709DED" w14:textId="77777777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F8F8" w14:textId="77777777"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C2EFA7" w14:textId="77777777"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14:paraId="4AEA12BE" w14:textId="77777777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14:paraId="0B677926" w14:textId="77777777"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14:paraId="1B9F5770" w14:textId="77777777"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14:paraId="10DDDF90" w14:textId="77777777"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 xml:space="preserve">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  <w:r w:rsidR="00496038">
        <w:rPr>
          <w:rFonts w:cs="Arial"/>
          <w:sz w:val="16"/>
          <w:szCs w:val="16"/>
          <w:lang w:val="de-DE"/>
        </w:rPr>
        <w:t>.</w:t>
      </w:r>
    </w:p>
    <w:p w14:paraId="2AD6574E" w14:textId="77777777"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14:paraId="7BE00374" w14:textId="77777777"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Abteilungsbeiträge müssen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14:paraId="5BF17B37" w14:textId="77777777"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14:paraId="3EAD2F63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5A10D368" w14:textId="77777777"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528B223C" w14:textId="77777777" w:rsidR="00F54551" w:rsidRPr="00A24A0F" w:rsidRDefault="00E4339E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72</w:t>
            </w:r>
            <w:r w:rsidR="00F54551" w:rsidRPr="00A24A0F">
              <w:rPr>
                <w:rFonts w:ascii="Source Sans Pro" w:hAnsi="Source Sans Pro"/>
              </w:rPr>
              <w:t>,00 Euro</w:t>
            </w:r>
          </w:p>
        </w:tc>
      </w:tr>
      <w:tr w:rsidR="00F54551" w:rsidRPr="00F54551" w14:paraId="08BE25B4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CFC5" w14:textId="77777777" w:rsidR="00F54551" w:rsidRPr="00E4339E" w:rsidRDefault="00E4339E" w:rsidP="00E4339E">
            <w:pPr>
              <w:jc w:val="left"/>
              <w:rPr>
                <w:sz w:val="24"/>
                <w:szCs w:val="24"/>
                <w:lang w:val="de-DE"/>
              </w:rPr>
            </w:pPr>
            <w:r w:rsidRPr="00E4339E">
              <w:rPr>
                <w:rFonts w:cs="Arial"/>
                <w:sz w:val="24"/>
                <w:szCs w:val="24"/>
                <w:lang w:val="de-DE"/>
              </w:rPr>
              <w:t>1.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 w:rsidRPr="00E4339E">
              <w:rPr>
                <w:sz w:val="24"/>
                <w:szCs w:val="24"/>
                <w:lang w:val="de-DE"/>
              </w:rPr>
              <w:t>Kinde einer Familie</w:t>
            </w:r>
            <w:r>
              <w:rPr>
                <w:sz w:val="24"/>
                <w:szCs w:val="24"/>
                <w:lang w:val="de-DE"/>
              </w:rPr>
              <w:t xml:space="preserve"> oder Schüler / Student / Azubi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D27423" w14:textId="77777777" w:rsidR="00F54551" w:rsidRPr="00A24A0F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6</w:t>
            </w:r>
            <w:r w:rsidR="00A24A0F" w:rsidRPr="00A24A0F">
              <w:rPr>
                <w:sz w:val="24"/>
                <w:szCs w:val="24"/>
                <w:lang w:val="de-DE"/>
              </w:rPr>
              <w:t>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14:paraId="4451CC88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CB5" w14:textId="77777777" w:rsidR="00A24A0F" w:rsidRPr="00A24A0F" w:rsidRDefault="00E4339E" w:rsidP="008C3181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2</w:t>
            </w:r>
            <w:r w:rsidRPr="00E4339E">
              <w:rPr>
                <w:rFonts w:cs="Arial"/>
                <w:sz w:val="24"/>
                <w:szCs w:val="24"/>
                <w:lang w:val="de-DE"/>
              </w:rPr>
              <w:t>.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 w:rsidRPr="00E4339E">
              <w:rPr>
                <w:sz w:val="24"/>
                <w:szCs w:val="24"/>
                <w:lang w:val="de-DE"/>
              </w:rPr>
              <w:t>Kinde einer Familie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4C5B7" w14:textId="77777777" w:rsidR="00A24A0F" w:rsidRPr="00A24A0F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36</w:t>
            </w:r>
            <w:r w:rsidR="00A24A0F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14:paraId="50185F70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6017" w14:textId="77777777" w:rsidR="00E4339E" w:rsidRPr="00E4339E" w:rsidRDefault="00E4339E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E4339E">
              <w:rPr>
                <w:rFonts w:cs="Arial"/>
                <w:sz w:val="24"/>
                <w:szCs w:val="24"/>
                <w:lang w:val="de-DE"/>
              </w:rPr>
              <w:t>3. und jedes weitere Kind einer Familie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130E4D" w14:textId="77777777" w:rsidR="00A24A0F" w:rsidRPr="00A24A0F" w:rsidRDefault="00A24A0F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E4339E" w:rsidRPr="00F54551" w14:paraId="2353D54A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1FC2" w14:textId="77777777" w:rsidR="00E4339E" w:rsidRPr="00E4339E" w:rsidRDefault="00E4339E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Familienbeitrag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5927AD" w14:textId="77777777" w:rsidR="00E4339E" w:rsidRPr="00A24A0F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  <w:tr w:rsidR="00E4339E" w:rsidRPr="00F54551" w14:paraId="2DB7B731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4F9F" w14:textId="77777777" w:rsidR="00E4339E" w:rsidRPr="00E4339E" w:rsidRDefault="00E4339E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Fördermitglied (Passive, Trainer)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3D7B81" w14:textId="77777777" w:rsidR="00E4339E" w:rsidRPr="00A24A0F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40,00 Euro</w:t>
            </w:r>
          </w:p>
        </w:tc>
      </w:tr>
      <w:tr w:rsidR="00E4339E" w:rsidRPr="00C308EF" w14:paraId="6C1C27F7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9688" w14:textId="77777777" w:rsidR="00E4339E" w:rsidRDefault="00E4339E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E4339E">
              <w:rPr>
                <w:rFonts w:cs="Arial"/>
                <w:sz w:val="24"/>
                <w:szCs w:val="24"/>
                <w:lang w:val="de-DE"/>
              </w:rPr>
              <w:t>Beitragsbefreiung auf Antrag für Mitglieder ab 60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AE766" w14:textId="77777777" w:rsidR="00E4339E" w:rsidRDefault="00E4339E" w:rsidP="00E4339E">
            <w:pPr>
              <w:jc w:val="right"/>
              <w:rPr>
                <w:sz w:val="24"/>
                <w:szCs w:val="24"/>
                <w:lang w:val="de-DE"/>
              </w:rPr>
            </w:pPr>
          </w:p>
        </w:tc>
      </w:tr>
    </w:tbl>
    <w:p w14:paraId="0F362EF0" w14:textId="77777777" w:rsidR="009E691B" w:rsidRDefault="009E691B" w:rsidP="00F54551">
      <w:pPr>
        <w:pStyle w:val="berschrift1"/>
        <w:rPr>
          <w:lang w:val="de-DE"/>
        </w:rPr>
      </w:pPr>
    </w:p>
    <w:p w14:paraId="2CB35893" w14:textId="77777777"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7759B965" w14:textId="77777777" w:rsidR="00F5353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3531" w:rsidRPr="00F54551" w14:paraId="5912A381" w14:textId="77777777" w:rsidTr="004F3D79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482A4829" w14:textId="77777777"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191F1919" w14:textId="77777777" w:rsidR="00F53531" w:rsidRPr="00F54551" w:rsidRDefault="00F53531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F53531" w:rsidRPr="00F54551" w14:paraId="4A7F7506" w14:textId="77777777" w:rsidTr="004F3D79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7A62" w14:textId="77777777"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BED85F" w14:textId="77777777" w:rsidR="00F53531" w:rsidRPr="00F54551" w:rsidRDefault="00F53531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14:paraId="16B95015" w14:textId="77777777"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14:paraId="6CA16174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5E41F47E" w14:textId="77777777"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234D6ED3" w14:textId="77777777" w:rsidR="00F54551" w:rsidRPr="00F54551" w:rsidRDefault="00E4339E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</w:tbl>
    <w:p w14:paraId="06247FF4" w14:textId="77777777"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14:paraId="2101D35D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414D5AD4" w14:textId="77777777"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4FA250C7" w14:textId="77777777" w:rsidR="00F54551" w:rsidRPr="00F54551" w:rsidRDefault="00F53531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14:paraId="7C9F971E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4DEE" w14:textId="77777777"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B897AD" w14:textId="77777777" w:rsidR="00F54551" w:rsidRPr="00F54551" w:rsidRDefault="00F54551" w:rsidP="00E4339E">
            <w:pPr>
              <w:jc w:val="righ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F53531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14:paraId="2EA79752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60D9" w14:textId="77777777"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111D8D" w14:textId="77777777" w:rsidR="00A24A0F" w:rsidRPr="00F54551" w:rsidRDefault="00A24A0F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14:paraId="6E64EA3F" w14:textId="77777777"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14:paraId="4EB78555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307B5B57" w14:textId="77777777"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076BD42D" w14:textId="77777777" w:rsidR="00F54551" w:rsidRPr="00F54551" w:rsidRDefault="00F54551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14:paraId="7182F68D" w14:textId="77777777"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643E2B" w:rsidRPr="00F54551" w14:paraId="7C718A57" w14:textId="77777777" w:rsidTr="00C0647E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483975E9" w14:textId="77777777"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Jugendliche 12-18 Jahre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5F6D3AB1" w14:textId="77777777" w:rsidR="00643E2B" w:rsidRPr="00F54551" w:rsidRDefault="00643E2B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643E2B" w:rsidRPr="00F54551" w14:paraId="5288A7AB" w14:textId="77777777" w:rsidTr="00C0647E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16FB" w14:textId="77777777"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 w:rsidRPr="00643E2B">
              <w:rPr>
                <w:sz w:val="24"/>
                <w:szCs w:val="24"/>
                <w:lang w:val="de-DE"/>
              </w:rPr>
              <w:t>Erwachsene 1</w:t>
            </w:r>
            <w:r w:rsidR="00F53531">
              <w:rPr>
                <w:sz w:val="24"/>
                <w:szCs w:val="24"/>
                <w:lang w:val="de-DE"/>
              </w:rPr>
              <w:t>8</w:t>
            </w:r>
            <w:r w:rsidRPr="00643E2B">
              <w:rPr>
                <w:sz w:val="24"/>
                <w:szCs w:val="24"/>
                <w:lang w:val="de-DE"/>
              </w:rPr>
              <w:t>-50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DF59E6" w14:textId="77777777" w:rsidR="00643E2B" w:rsidRPr="00F54551" w:rsidRDefault="00643E2B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14:paraId="5F95202A" w14:textId="77777777"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14:paraId="64A51780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76FFCB50" w14:textId="77777777"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4E27B705" w14:textId="77777777" w:rsidR="00A24A0F" w:rsidRPr="00F54551" w:rsidRDefault="00A24A0F" w:rsidP="00E4339E">
            <w:pPr>
              <w:pStyle w:val="StandardWeb"/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14:paraId="2955CA97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7DCA" w14:textId="77777777"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7D84A0" w14:textId="77777777" w:rsidR="00A24A0F" w:rsidRPr="00F54551" w:rsidRDefault="00A24A0F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14:paraId="01171286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BBE0" w14:textId="77777777"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B962FB" w14:textId="77777777" w:rsidR="00A24A0F" w:rsidRDefault="00A24A0F" w:rsidP="00E4339E">
            <w:pPr>
              <w:jc w:val="righ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14:paraId="6D2E6243" w14:textId="77777777" w:rsidR="00643E2B" w:rsidRDefault="00643E2B" w:rsidP="00F54551">
      <w:pPr>
        <w:pStyle w:val="berschrift1"/>
        <w:rPr>
          <w:lang w:val="de-DE"/>
        </w:rPr>
      </w:pPr>
    </w:p>
    <w:p w14:paraId="277C9E67" w14:textId="77777777" w:rsidR="00643E2B" w:rsidRDefault="00643E2B" w:rsidP="00643E2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72D59062" w14:textId="77777777"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14:paraId="41DFE417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0610FDEF" w14:textId="77777777"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54EA76E4" w14:textId="77777777"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14:paraId="1E3D34CC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453E2956" w14:textId="77777777"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7CC4A00E" w14:textId="77777777"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14:paraId="1A82C7C6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2564" w14:textId="77777777"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 - 18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EA3869" w14:textId="77777777"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AA3148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14:paraId="0954FA1D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B02D" w14:textId="77777777"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0 -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117F7F" w14:textId="77777777"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14:paraId="648E3714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EF3F" w14:textId="77777777"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60D05" w14:textId="77777777"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14:paraId="3EE3F84C" w14:textId="77777777"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 xml:space="preserve">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14:paraId="4AB94304" w14:textId="77777777" w:rsidR="00A24A0F" w:rsidRPr="00643E2B" w:rsidRDefault="00F54551" w:rsidP="00643E2B">
      <w:pPr>
        <w:pStyle w:val="berschrift1"/>
        <w:rPr>
          <w:lang w:val="de-DE"/>
        </w:rPr>
      </w:pPr>
      <w:r>
        <w:rPr>
          <w:lang w:val="de-DE"/>
        </w:rPr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14:paraId="3D01ACF7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404CCE43" w14:textId="77777777" w:rsidR="00A24A0F" w:rsidRPr="00F54551" w:rsidRDefault="009F7FD1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8D062C">
              <w:rPr>
                <w:sz w:val="24"/>
                <w:szCs w:val="24"/>
                <w:lang w:val="de-DE"/>
              </w:rPr>
              <w:t>Kinderturnen/</w:t>
            </w:r>
            <w:r w:rsidR="0075216D">
              <w:rPr>
                <w:sz w:val="24"/>
                <w:szCs w:val="24"/>
                <w:lang w:val="de-DE"/>
              </w:rPr>
              <w:t>Leichtathletik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5D91CA10" w14:textId="77777777" w:rsidR="00A24A0F" w:rsidRPr="00F54551" w:rsidRDefault="009F7FD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30</w:t>
            </w:r>
            <w:r w:rsidR="00A24A0F"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14:paraId="50282A7B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045561D1" w14:textId="77777777" w:rsidR="008D062C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F970DA">
              <w:rPr>
                <w:sz w:val="24"/>
                <w:szCs w:val="24"/>
                <w:lang w:val="de-DE"/>
              </w:rPr>
              <w:t>2.</w:t>
            </w:r>
            <w:r>
              <w:rPr>
                <w:sz w:val="24"/>
                <w:szCs w:val="24"/>
                <w:lang w:val="de-DE"/>
              </w:rPr>
              <w:t xml:space="preserve">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5A96397C" w14:textId="77777777" w:rsidR="008D062C" w:rsidRPr="00F54551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15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14:paraId="1D53D8E1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2FF281C2" w14:textId="77777777" w:rsidR="008D062C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ab dem 3.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0568B77D" w14:textId="77777777" w:rsidR="008D062C" w:rsidRPr="00F54551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14:paraId="74F80701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34B3F87F" w14:textId="77777777" w:rsidR="008D062C" w:rsidRPr="00F54551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7750E1EC" w14:textId="77777777" w:rsidR="008D062C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</w:t>
            </w:r>
            <w:r w:rsidR="00F970DA">
              <w:rPr>
                <w:rFonts w:ascii="Source Sans Pro" w:hAnsi="Source Sans Pro"/>
              </w:rPr>
              <w:t>0</w:t>
            </w:r>
            <w:r>
              <w:rPr>
                <w:rFonts w:ascii="Source Sans Pro" w:hAnsi="Source Sans Pro"/>
              </w:rPr>
              <w:t>,00 Euro/Kind</w:t>
            </w:r>
          </w:p>
        </w:tc>
      </w:tr>
      <w:tr w:rsidR="00B67853" w:rsidRPr="00A24A0F" w14:paraId="68DF361C" w14:textId="77777777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14:paraId="6A319D55" w14:textId="77777777" w:rsidR="00B67853" w:rsidRDefault="008D062C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Abteilungsbeitrag Jedermann Sport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14:paraId="0C6DBC58" w14:textId="77777777" w:rsidR="00B67853" w:rsidRDefault="008D062C" w:rsidP="00B67853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</w:t>
            </w:r>
            <w:r w:rsidR="00B67853">
              <w:rPr>
                <w:rFonts w:ascii="Source Sans Pro" w:hAnsi="Source Sans Pro"/>
              </w:rPr>
              <w:t>0,00 Euro</w:t>
            </w:r>
          </w:p>
        </w:tc>
      </w:tr>
      <w:tr w:rsidR="0075216D" w:rsidRPr="00F54551" w14:paraId="58181ADF" w14:textId="77777777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CE93" w14:textId="77777777" w:rsidR="0075216D" w:rsidRDefault="0075216D" w:rsidP="00B67853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A0C7A6" w14:textId="77777777" w:rsidR="0075216D" w:rsidRDefault="0075216D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</w:tbl>
    <w:p w14:paraId="2FCBC89C" w14:textId="77777777"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1C112" w14:textId="77777777" w:rsidR="00C0126D" w:rsidRDefault="00C0126D" w:rsidP="00610805">
      <w:pPr>
        <w:spacing w:after="0" w:line="240" w:lineRule="auto"/>
      </w:pPr>
      <w:r>
        <w:separator/>
      </w:r>
    </w:p>
  </w:endnote>
  <w:endnote w:type="continuationSeparator" w:id="0">
    <w:p w14:paraId="651CA502" w14:textId="77777777" w:rsidR="00C0126D" w:rsidRDefault="00C0126D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8C19A" w14:textId="77777777" w:rsidR="00C308EF" w:rsidRDefault="00C308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C308EF" w14:paraId="54E27255" w14:textId="77777777" w:rsidTr="00DF7D53">
      <w:trPr>
        <w:trHeight w:val="176"/>
      </w:trPr>
      <w:tc>
        <w:tcPr>
          <w:tcW w:w="881" w:type="dxa"/>
          <w:vMerge w:val="restart"/>
        </w:tcPr>
        <w:p w14:paraId="5CAD7AFD" w14:textId="77777777"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3E6CBBAB" wp14:editId="6C6868BC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14:paraId="06543021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14:paraId="66C70AE6" w14:textId="0CC9BBAA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="00C308EF" w:rsidRPr="00C308EF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Steuer-Nr.</w:t>
          </w:r>
        </w:p>
      </w:tc>
      <w:tc>
        <w:tcPr>
          <w:tcW w:w="2693" w:type="dxa"/>
          <w:vMerge w:val="restart"/>
        </w:tcPr>
        <w:p w14:paraId="7CF9FA22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14:paraId="1CFDEFBA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14:paraId="360B07DB" w14:textId="77777777" w:rsidTr="00DF7D53">
      <w:trPr>
        <w:trHeight w:val="175"/>
      </w:trPr>
      <w:tc>
        <w:tcPr>
          <w:tcW w:w="881" w:type="dxa"/>
          <w:vMerge/>
        </w:tcPr>
        <w:p w14:paraId="0E4916D3" w14:textId="77777777"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14:paraId="24FD5E5E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14:paraId="2719FB17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14:paraId="2AC26B03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14:paraId="7F901AC4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14:paraId="565FD8BF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14:paraId="603928AF" w14:textId="77777777" w:rsidR="00610805" w:rsidRPr="00D55271" w:rsidRDefault="00610805" w:rsidP="00D552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C308EF" w14:paraId="591D497B" w14:textId="77777777" w:rsidTr="00DF7D53">
      <w:trPr>
        <w:trHeight w:val="176"/>
      </w:trPr>
      <w:tc>
        <w:tcPr>
          <w:tcW w:w="881" w:type="dxa"/>
          <w:vMerge w:val="restart"/>
        </w:tcPr>
        <w:p w14:paraId="06B2CD73" w14:textId="77777777"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071767BF" wp14:editId="27F3BD3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14:paraId="1480658F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14:paraId="1CC4DBF1" w14:textId="389A4F08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="00C308EF" w:rsidRPr="00C308EF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Steuer-Nr</w:t>
          </w:r>
          <w:r w:rsidR="00C308EF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.</w:t>
          </w:r>
        </w:p>
      </w:tc>
      <w:tc>
        <w:tcPr>
          <w:tcW w:w="2693" w:type="dxa"/>
          <w:vMerge w:val="restart"/>
        </w:tcPr>
        <w:p w14:paraId="473680D8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14:paraId="10F9C593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14:paraId="4B4C3853" w14:textId="77777777" w:rsidTr="00DF7D53">
      <w:trPr>
        <w:trHeight w:val="175"/>
      </w:trPr>
      <w:tc>
        <w:tcPr>
          <w:tcW w:w="881" w:type="dxa"/>
          <w:vMerge/>
        </w:tcPr>
        <w:p w14:paraId="5398CC8C" w14:textId="77777777"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14:paraId="27EC0109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14:paraId="23F07882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14:paraId="5B4BDC94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14:paraId="085A134E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14:paraId="02A33C48" w14:textId="77777777"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14:paraId="46199B66" w14:textId="77777777"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3718C" w14:textId="77777777" w:rsidR="00C0126D" w:rsidRDefault="00C0126D" w:rsidP="00610805">
      <w:pPr>
        <w:spacing w:after="0" w:line="240" w:lineRule="auto"/>
      </w:pPr>
      <w:r>
        <w:separator/>
      </w:r>
    </w:p>
  </w:footnote>
  <w:footnote w:type="continuationSeparator" w:id="0">
    <w:p w14:paraId="26195A4A" w14:textId="77777777" w:rsidR="00C0126D" w:rsidRDefault="00C0126D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A70B4" w14:textId="77777777" w:rsidR="00C308EF" w:rsidRDefault="00C308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EAA12" w14:textId="77777777"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43CB4027" wp14:editId="6768E6D7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14:paraId="0E5F55F3" w14:textId="77777777" w:rsidR="00D55271" w:rsidRPr="00D55271" w:rsidRDefault="00D55271" w:rsidP="00D55271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DDEF8" w14:textId="77777777"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7C86D76C" wp14:editId="5C03566C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C1629"/>
    <w:multiLevelType w:val="hybridMultilevel"/>
    <w:tmpl w:val="9A342C58"/>
    <w:lvl w:ilvl="0" w:tplc="918ADD2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14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7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0C4FC9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06ADF"/>
    <w:rsid w:val="00550B5C"/>
    <w:rsid w:val="00553129"/>
    <w:rsid w:val="005C5AFF"/>
    <w:rsid w:val="006034F0"/>
    <w:rsid w:val="00610805"/>
    <w:rsid w:val="00620087"/>
    <w:rsid w:val="00643E2B"/>
    <w:rsid w:val="0068643E"/>
    <w:rsid w:val="006A0BBC"/>
    <w:rsid w:val="006D0DA8"/>
    <w:rsid w:val="006E69F2"/>
    <w:rsid w:val="007369BB"/>
    <w:rsid w:val="007379E3"/>
    <w:rsid w:val="0075216D"/>
    <w:rsid w:val="00787D28"/>
    <w:rsid w:val="00794FDB"/>
    <w:rsid w:val="00802C9E"/>
    <w:rsid w:val="008A2ACD"/>
    <w:rsid w:val="008D062C"/>
    <w:rsid w:val="00950AAF"/>
    <w:rsid w:val="009E691B"/>
    <w:rsid w:val="009F74F8"/>
    <w:rsid w:val="009F7FD1"/>
    <w:rsid w:val="00A24A0F"/>
    <w:rsid w:val="00A44062"/>
    <w:rsid w:val="00AA3148"/>
    <w:rsid w:val="00AC2BB2"/>
    <w:rsid w:val="00AE6D3C"/>
    <w:rsid w:val="00AF586A"/>
    <w:rsid w:val="00B46BE1"/>
    <w:rsid w:val="00B67853"/>
    <w:rsid w:val="00B92810"/>
    <w:rsid w:val="00BA5E8A"/>
    <w:rsid w:val="00BF481E"/>
    <w:rsid w:val="00C0126D"/>
    <w:rsid w:val="00C07E4F"/>
    <w:rsid w:val="00C308EF"/>
    <w:rsid w:val="00C426CF"/>
    <w:rsid w:val="00C47EE7"/>
    <w:rsid w:val="00C813FF"/>
    <w:rsid w:val="00CA1C08"/>
    <w:rsid w:val="00D45ABA"/>
    <w:rsid w:val="00D55271"/>
    <w:rsid w:val="00D874F9"/>
    <w:rsid w:val="00D97744"/>
    <w:rsid w:val="00DB2BBF"/>
    <w:rsid w:val="00DE35DA"/>
    <w:rsid w:val="00E23B72"/>
    <w:rsid w:val="00E3468E"/>
    <w:rsid w:val="00E3556F"/>
    <w:rsid w:val="00E4339E"/>
    <w:rsid w:val="00EA5C4F"/>
    <w:rsid w:val="00F06001"/>
    <w:rsid w:val="00F53531"/>
    <w:rsid w:val="00F54551"/>
    <w:rsid w:val="00F970DA"/>
    <w:rsid w:val="00F97251"/>
    <w:rsid w:val="00FD3E76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0F61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02E4BB7-3A10-1940-955F-05092AB283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332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(XC-AD/PJ-MBB)</cp:lastModifiedBy>
  <cp:revision>24</cp:revision>
  <dcterms:created xsi:type="dcterms:W3CDTF">2018-09-11T11:23:00Z</dcterms:created>
  <dcterms:modified xsi:type="dcterms:W3CDTF">2021-01-26T12:15:00Z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