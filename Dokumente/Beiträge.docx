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9A8" w:rsidRPr="003D648F" w:rsidRDefault="00F54551" w:rsidP="0068643E">
      <w:pPr>
        <w:pStyle w:val="Titel"/>
        <w:rPr>
          <w:lang w:val="de-DE"/>
        </w:rPr>
      </w:pPr>
      <w:r w:rsidRPr="00D55271">
        <w:rPr>
          <w:lang w:val="de-DE"/>
        </w:rPr>
        <w:t>Mitgliedsbeiträge</w:t>
      </w:r>
    </w:p>
    <w:p w:rsidR="00F54551" w:rsidRPr="00F54551" w:rsidRDefault="00F54551" w:rsidP="009E691B">
      <w:pPr>
        <w:rPr>
          <w:b/>
          <w:color w:val="D62531"/>
          <w:lang w:val="de-DE"/>
        </w:rPr>
      </w:pPr>
      <w:r w:rsidRPr="00F54551">
        <w:rPr>
          <w:lang w:val="de-DE"/>
        </w:rPr>
        <w:t xml:space="preserve">Der Jahresbeitrag setzt sich aus einem </w:t>
      </w:r>
      <w:r w:rsidR="00F97251">
        <w:rPr>
          <w:lang w:val="de-DE"/>
        </w:rPr>
        <w:t>V</w:t>
      </w:r>
      <w:r w:rsidRPr="00F54551">
        <w:rPr>
          <w:lang w:val="de-DE"/>
        </w:rPr>
        <w:t>ereinsbeitrag und dem/d</w:t>
      </w:r>
      <w:r w:rsidR="00C813FF">
        <w:rPr>
          <w:lang w:val="de-DE"/>
        </w:rPr>
        <w:t>en jeweiligen Abteilungsbeitrag</w:t>
      </w:r>
      <w:r w:rsidRPr="00F54551">
        <w:rPr>
          <w:lang w:val="de-DE"/>
        </w:rPr>
        <w:t>/-</w:t>
      </w:r>
      <w:proofErr w:type="spellStart"/>
      <w:r w:rsidRPr="00F54551">
        <w:rPr>
          <w:lang w:val="de-DE"/>
        </w:rPr>
        <w:t>beiträge</w:t>
      </w:r>
      <w:r w:rsidR="00C813FF">
        <w:rPr>
          <w:lang w:val="de-DE"/>
        </w:rPr>
        <w:t>n</w:t>
      </w:r>
      <w:proofErr w:type="spellEnd"/>
      <w:r w:rsidRPr="00F54551">
        <w:rPr>
          <w:lang w:val="de-DE"/>
        </w:rPr>
        <w:t xml:space="preserve"> zusammen:</w:t>
      </w:r>
    </w:p>
    <w:p w:rsidR="00B46BE1" w:rsidRDefault="00F54551" w:rsidP="00B46BE1">
      <w:pPr>
        <w:pStyle w:val="berschrift1"/>
        <w:rPr>
          <w:lang w:val="de-DE"/>
        </w:rPr>
      </w:pPr>
      <w:r w:rsidRPr="00F54551">
        <w:rPr>
          <w:lang w:val="de-DE"/>
        </w:rPr>
        <w:t>Vereinsbeitrag</w:t>
      </w:r>
    </w:p>
    <w:p w:rsidR="00B46BE1" w:rsidRPr="00B46BE1" w:rsidRDefault="00B46BE1" w:rsidP="009E691B">
      <w:pPr>
        <w:rPr>
          <w:lang w:val="de-DE"/>
        </w:rPr>
      </w:pPr>
      <w:r>
        <w:rPr>
          <w:lang w:val="de-DE"/>
        </w:rPr>
        <w:t xml:space="preserve">Der fällige Vereinsbeitrag muss jährlich </w:t>
      </w:r>
      <w:r w:rsidR="00496038">
        <w:rPr>
          <w:lang w:val="de-DE"/>
        </w:rPr>
        <w:t>im</w:t>
      </w:r>
      <w:r>
        <w:rPr>
          <w:lang w:val="de-DE"/>
        </w:rPr>
        <w:t xml:space="preserve"> Januar beglichen werden.</w:t>
      </w:r>
      <w:r w:rsidR="00496038">
        <w:rPr>
          <w:lang w:val="de-DE"/>
        </w:rPr>
        <w:t xml:space="preserve"> Bei erteiltem SEPA Mandat wird der Betrag Ende Januar (ab dem 2</w:t>
      </w:r>
      <w:r w:rsidR="006E69F2">
        <w:rPr>
          <w:lang w:val="de-DE"/>
        </w:rPr>
        <w:t>2</w:t>
      </w:r>
      <w:r w:rsidR="00496038">
        <w:rPr>
          <w:lang w:val="de-DE"/>
        </w:rPr>
        <w:t>.) automatisch eingezogen.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F97251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Vereinsbeitrag für 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60,00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Zweitmitglieder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D55271">
              <w:rPr>
                <w:rFonts w:cs="Arial"/>
                <w:sz w:val="24"/>
                <w:szCs w:val="24"/>
                <w:lang w:val="de-DE"/>
              </w:rPr>
              <w:t xml:space="preserve">Vereinsbeitrag </w:t>
            </w:r>
            <w:proofErr w:type="spellStart"/>
            <w:r w:rsidRPr="00D55271">
              <w:rPr>
                <w:rFonts w:cs="Arial"/>
                <w:sz w:val="24"/>
                <w:szCs w:val="24"/>
                <w:lang w:val="de-DE"/>
              </w:rPr>
              <w:t>für</w:t>
            </w:r>
            <w:proofErr w:type="spellEnd"/>
            <w:r w:rsidRPr="00D55271">
              <w:rPr>
                <w:rFonts w:cs="Arial"/>
                <w:sz w:val="24"/>
                <w:szCs w:val="24"/>
                <w:lang w:val="de-DE"/>
              </w:rPr>
              <w:t xml:space="preserve"> Kinder bis 18 Jahren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25,00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rFonts w:cs="Arial"/>
                <w:sz w:val="24"/>
                <w:szCs w:val="24"/>
                <w:lang w:val="de-DE"/>
              </w:rPr>
              <w:t xml:space="preserve">Vereinsbeitrag Auszubildende, </w:t>
            </w:r>
            <w:proofErr w:type="spellStart"/>
            <w:r w:rsidRPr="00F54551">
              <w:rPr>
                <w:rFonts w:cs="Arial"/>
                <w:sz w:val="24"/>
                <w:szCs w:val="24"/>
                <w:lang w:val="de-DE"/>
              </w:rPr>
              <w:t>Schüler</w:t>
            </w:r>
            <w:proofErr w:type="spellEnd"/>
            <w:r w:rsidRPr="00F54551">
              <w:rPr>
                <w:rFonts w:cs="Arial"/>
                <w:sz w:val="24"/>
                <w:szCs w:val="24"/>
                <w:lang w:val="de-DE"/>
              </w:rPr>
              <w:t xml:space="preserve"> und Studenten 18-25 Jahre 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Familien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4C39A8" w:rsidRDefault="00F54551" w:rsidP="00F54551">
      <w:pPr>
        <w:jc w:val="left"/>
        <w:rPr>
          <w:rFonts w:cs="Arial"/>
          <w:sz w:val="16"/>
          <w:szCs w:val="16"/>
          <w:lang w:val="de-DE"/>
        </w:rPr>
      </w:pPr>
      <w:r w:rsidRPr="00F54551">
        <w:rPr>
          <w:sz w:val="16"/>
          <w:szCs w:val="16"/>
          <w:lang w:val="de-DE"/>
        </w:rPr>
        <w:t xml:space="preserve">* </w:t>
      </w:r>
      <w:r w:rsidR="00F97251">
        <w:rPr>
          <w:sz w:val="16"/>
          <w:szCs w:val="16"/>
          <w:lang w:val="de-DE"/>
        </w:rPr>
        <w:t>Ehe- oder Lebenspartner</w:t>
      </w:r>
      <w:r w:rsidRPr="00F54551">
        <w:rPr>
          <w:sz w:val="16"/>
          <w:szCs w:val="16"/>
          <w:lang w:val="de-DE"/>
        </w:rPr>
        <w:br/>
        <w:t>** Bescheinigungen sind bis 31.12. d.</w:t>
      </w:r>
      <w:r w:rsidR="0028351D">
        <w:rPr>
          <w:sz w:val="16"/>
          <w:szCs w:val="16"/>
          <w:lang w:val="de-DE"/>
        </w:rPr>
        <w:t xml:space="preserve"> </w:t>
      </w:r>
      <w:r w:rsidRPr="00F54551">
        <w:rPr>
          <w:sz w:val="16"/>
          <w:szCs w:val="16"/>
          <w:lang w:val="de-DE"/>
        </w:rPr>
        <w:t xml:space="preserve">J. bei der </w:t>
      </w:r>
      <w:proofErr w:type="spellStart"/>
      <w:r w:rsidRPr="00F54551">
        <w:rPr>
          <w:sz w:val="16"/>
          <w:szCs w:val="16"/>
          <w:lang w:val="de-DE"/>
        </w:rPr>
        <w:t>Geschäftsstelle</w:t>
      </w:r>
      <w:proofErr w:type="spellEnd"/>
      <w:r w:rsidRPr="00F54551">
        <w:rPr>
          <w:sz w:val="16"/>
          <w:szCs w:val="16"/>
          <w:lang w:val="de-DE"/>
        </w:rPr>
        <w:t xml:space="preserve"> vorzulegen</w:t>
      </w:r>
      <w:r w:rsidRPr="00F54551">
        <w:rPr>
          <w:sz w:val="16"/>
          <w:szCs w:val="16"/>
          <w:lang w:val="de-DE"/>
        </w:rPr>
        <w:br/>
        <w:t xml:space="preserve">*** </w:t>
      </w:r>
      <w:r w:rsidRPr="00F54551">
        <w:rPr>
          <w:rFonts w:cs="Arial"/>
          <w:sz w:val="16"/>
          <w:szCs w:val="16"/>
          <w:lang w:val="de-DE"/>
        </w:rPr>
        <w:t xml:space="preserve">ein Kind aus Familienmitgliedschaft wird im Jahr nach </w:t>
      </w:r>
      <w:proofErr w:type="spellStart"/>
      <w:r w:rsidRPr="00F54551">
        <w:rPr>
          <w:rFonts w:cs="Arial"/>
          <w:sz w:val="16"/>
          <w:szCs w:val="16"/>
          <w:lang w:val="de-DE"/>
        </w:rPr>
        <w:t>Volljährigkeit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als Erstmitglied </w:t>
      </w:r>
      <w:proofErr w:type="spellStart"/>
      <w:r w:rsidRPr="00F54551">
        <w:rPr>
          <w:rFonts w:cs="Arial"/>
          <w:sz w:val="16"/>
          <w:szCs w:val="16"/>
          <w:lang w:val="de-DE"/>
        </w:rPr>
        <w:t>weitergeführt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, wenn keine Bescheinigung </w:t>
      </w:r>
      <w:proofErr w:type="spellStart"/>
      <w:r w:rsidRPr="00F54551">
        <w:rPr>
          <w:rFonts w:cs="Arial"/>
          <w:sz w:val="16"/>
          <w:szCs w:val="16"/>
          <w:lang w:val="de-DE"/>
        </w:rPr>
        <w:t>für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die </w:t>
      </w:r>
      <w:proofErr w:type="spellStart"/>
      <w:r w:rsidRPr="00F54551">
        <w:rPr>
          <w:rFonts w:cs="Arial"/>
          <w:sz w:val="16"/>
          <w:szCs w:val="16"/>
          <w:lang w:val="de-DE"/>
        </w:rPr>
        <w:t>Ermäßigung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vorliegt</w:t>
      </w:r>
      <w:r w:rsidR="00496038">
        <w:rPr>
          <w:rFonts w:cs="Arial"/>
          <w:sz w:val="16"/>
          <w:szCs w:val="16"/>
          <w:lang w:val="de-DE"/>
        </w:rPr>
        <w:t>.</w:t>
      </w:r>
    </w:p>
    <w:p w:rsidR="00F54551" w:rsidRDefault="00F54551" w:rsidP="00A24A0F">
      <w:pPr>
        <w:pStyle w:val="Titel"/>
        <w:rPr>
          <w:lang w:val="de-DE"/>
        </w:rPr>
      </w:pPr>
      <w:r>
        <w:rPr>
          <w:lang w:val="de-DE"/>
        </w:rPr>
        <w:t>Abteilungsbeiträge</w:t>
      </w:r>
    </w:p>
    <w:p w:rsidR="00496038" w:rsidRPr="00496038" w:rsidRDefault="00496038" w:rsidP="009E691B">
      <w:pPr>
        <w:rPr>
          <w:lang w:val="de-DE"/>
        </w:rPr>
      </w:pPr>
      <w:r>
        <w:rPr>
          <w:lang w:val="de-DE"/>
        </w:rPr>
        <w:t xml:space="preserve">Fällige Abteilungsbeiträge müssen jährlich im </w:t>
      </w:r>
      <w:r w:rsidR="00AF586A">
        <w:rPr>
          <w:lang w:val="de-DE"/>
        </w:rPr>
        <w:t>Februar</w:t>
      </w:r>
      <w:r>
        <w:rPr>
          <w:lang w:val="de-DE"/>
        </w:rPr>
        <w:t xml:space="preserve"> beglichen werden. Bei erteiltem SEPA Mandat wird der Betrag Ende </w:t>
      </w:r>
      <w:r w:rsidR="00AF586A">
        <w:rPr>
          <w:lang w:val="de-DE"/>
        </w:rPr>
        <w:t>Februar (ab dem 11</w:t>
      </w:r>
      <w:r>
        <w:rPr>
          <w:lang w:val="de-DE"/>
        </w:rPr>
        <w:t>.) automatisch eingezogen.</w:t>
      </w:r>
    </w:p>
    <w:p w:rsidR="00F54551" w:rsidRPr="00F54551" w:rsidRDefault="00F54551" w:rsidP="00F54551">
      <w:pPr>
        <w:pStyle w:val="berschrift1"/>
        <w:rPr>
          <w:rStyle w:val="Hervorhebung"/>
        </w:rPr>
      </w:pPr>
      <w:proofErr w:type="spellStart"/>
      <w:r>
        <w:rPr>
          <w:lang w:val="de-DE"/>
        </w:rPr>
        <w:t>Fussball</w:t>
      </w:r>
      <w:proofErr w:type="spellEnd"/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A24A0F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Erwachsene</w:t>
            </w:r>
            <w:r w:rsidR="00A24A0F" w:rsidRPr="00A24A0F">
              <w:rPr>
                <w:sz w:val="24"/>
                <w:szCs w:val="24"/>
                <w:lang w:val="de-DE"/>
              </w:rPr>
              <w:t xml:space="preserve"> Aktive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 w:rsidRPr="00A24A0F">
              <w:rPr>
                <w:rFonts w:ascii="Source Sans Pro" w:hAnsi="Source Sans Pro"/>
              </w:rPr>
              <w:t>4</w:t>
            </w:r>
            <w:r w:rsidR="00F54551" w:rsidRPr="00A24A0F">
              <w:rPr>
                <w:rFonts w:ascii="Source Sans Pro" w:hAnsi="Source Sans Pro"/>
              </w:rPr>
              <w:t>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Erstes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30</w:t>
            </w:r>
            <w:r w:rsidR="00F54551" w:rsidRPr="00A24A0F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Zweites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20,00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Weiteres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9E691B" w:rsidRDefault="009E691B" w:rsidP="00F54551">
      <w:pPr>
        <w:pStyle w:val="berschrift1"/>
        <w:rPr>
          <w:lang w:val="de-DE"/>
        </w:rPr>
      </w:pPr>
    </w:p>
    <w:p w:rsidR="009E691B" w:rsidRDefault="009E691B" w:rsidP="009E691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F53531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Gesang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3531" w:rsidRPr="00F54551" w:rsidTr="004F3D79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3531" w:rsidRPr="00F54551" w:rsidRDefault="00F53531" w:rsidP="004F3D79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F53531" w:rsidRPr="00F54551" w:rsidTr="004F3D79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Gymnastik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F54551" w:rsidRPr="00496038" w:rsidRDefault="00F54551" w:rsidP="00496038">
      <w:pPr>
        <w:pStyle w:val="berschrift1"/>
        <w:rPr>
          <w:lang w:val="de-DE"/>
        </w:rPr>
      </w:pPr>
      <w:r>
        <w:rPr>
          <w:lang w:val="de-DE"/>
        </w:rPr>
        <w:t>Schwimmen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3531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</w:t>
            </w:r>
            <w:r w:rsidR="00F54551" w:rsidRPr="00F54551">
              <w:rPr>
                <w:rFonts w:ascii="Source Sans Pro" w:hAnsi="Source Sans Pro"/>
              </w:rPr>
              <w:t>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</w:t>
            </w:r>
            <w:r w:rsidR="00F53531"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Beitragsfreies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Ski und Berg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A24A0F" w:rsidRDefault="00F54551" w:rsidP="00A24A0F">
      <w:pPr>
        <w:pStyle w:val="berschrift1"/>
        <w:rPr>
          <w:lang w:val="de-DE"/>
        </w:rPr>
      </w:pPr>
      <w:r>
        <w:rPr>
          <w:lang w:val="de-DE"/>
        </w:rPr>
        <w:t>Handball</w:t>
      </w:r>
      <w:r w:rsidR="00A24A0F" w:rsidRPr="00A24A0F">
        <w:rPr>
          <w:lang w:val="de-DE"/>
        </w:rPr>
        <w:t xml:space="preserve"> 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643E2B" w:rsidRPr="00F54551" w:rsidTr="00C0647E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Jugendliche 12-18 Jahre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643E2B" w:rsidRPr="00F54551" w:rsidRDefault="00643E2B" w:rsidP="00C0647E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643E2B" w:rsidRPr="00F54551" w:rsidTr="00C0647E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 w:rsidRPr="00643E2B">
              <w:rPr>
                <w:sz w:val="24"/>
                <w:szCs w:val="24"/>
                <w:lang w:val="de-DE"/>
              </w:rPr>
              <w:t>Erwachsene 1</w:t>
            </w:r>
            <w:r w:rsidR="00F53531">
              <w:rPr>
                <w:sz w:val="24"/>
                <w:szCs w:val="24"/>
                <w:lang w:val="de-DE"/>
              </w:rPr>
              <w:t>8</w:t>
            </w:r>
            <w:r w:rsidRPr="00643E2B">
              <w:rPr>
                <w:sz w:val="24"/>
                <w:szCs w:val="24"/>
                <w:lang w:val="de-DE"/>
              </w:rPr>
              <w:t>-50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24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</w:tbl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t>Tischtennis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Passiv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643E2B" w:rsidRDefault="00643E2B" w:rsidP="00F54551">
      <w:pPr>
        <w:pStyle w:val="berschrift1"/>
        <w:rPr>
          <w:lang w:val="de-DE"/>
        </w:rPr>
      </w:pPr>
    </w:p>
    <w:p w:rsidR="00643E2B" w:rsidRDefault="00643E2B" w:rsidP="00643E2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Aktive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A24A0F">
              <w:rPr>
                <w:sz w:val="24"/>
                <w:szCs w:val="24"/>
                <w:lang w:val="de-DE"/>
              </w:rPr>
              <w:t>Schüler</w:t>
            </w:r>
            <w:proofErr w:type="spellEnd"/>
            <w:r w:rsidRPr="00A24A0F">
              <w:rPr>
                <w:sz w:val="24"/>
                <w:szCs w:val="24"/>
                <w:lang w:val="de-DE"/>
              </w:rPr>
              <w:t>, Studenten, Auszubildende von 18 bis einschl</w:t>
            </w:r>
            <w:r>
              <w:rPr>
                <w:sz w:val="24"/>
                <w:szCs w:val="24"/>
                <w:lang w:val="de-DE"/>
              </w:rPr>
              <w:t>.</w:t>
            </w:r>
            <w:r w:rsidRPr="00A24A0F">
              <w:rPr>
                <w:sz w:val="24"/>
                <w:szCs w:val="24"/>
                <w:lang w:val="de-DE"/>
              </w:rPr>
              <w:t xml:space="preserve"> 26 Jahre</w:t>
            </w:r>
            <w:r>
              <w:rPr>
                <w:sz w:val="24"/>
                <w:szCs w:val="24"/>
                <w:lang w:val="de-DE"/>
              </w:rPr>
              <w:t>*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>Kinder und Jugendliche ab 10</w:t>
            </w:r>
            <w:r w:rsidR="00AA3148">
              <w:rPr>
                <w:rFonts w:cs="Arial"/>
                <w:sz w:val="24"/>
                <w:szCs w:val="24"/>
                <w:lang w:val="de-DE"/>
              </w:rPr>
              <w:t xml:space="preserve"> - 18</w:t>
            </w: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</w:t>
            </w:r>
            <w:r w:rsidR="00AA3148"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Kinder und Jugendliche bis </w:t>
            </w:r>
            <w:r w:rsidR="00AA3148">
              <w:rPr>
                <w:rFonts w:cs="Arial"/>
                <w:sz w:val="24"/>
                <w:szCs w:val="24"/>
                <w:lang w:val="de-DE"/>
              </w:rPr>
              <w:t xml:space="preserve">0 - </w:t>
            </w:r>
            <w:r w:rsidR="00B92810">
              <w:rPr>
                <w:rFonts w:cs="Arial"/>
                <w:sz w:val="24"/>
                <w:szCs w:val="24"/>
                <w:lang w:val="de-DE"/>
              </w:rPr>
              <w:t>9</w:t>
            </w: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50,00 Euro</w:t>
            </w:r>
          </w:p>
        </w:tc>
      </w:tr>
    </w:tbl>
    <w:p w:rsidR="00A24A0F" w:rsidRPr="00F97251" w:rsidRDefault="00A24A0F" w:rsidP="00A24A0F">
      <w:pPr>
        <w:rPr>
          <w:sz w:val="16"/>
          <w:szCs w:val="16"/>
          <w:lang w:val="de-DE"/>
        </w:rPr>
      </w:pPr>
      <w:r w:rsidRPr="00F97251">
        <w:rPr>
          <w:sz w:val="16"/>
          <w:szCs w:val="16"/>
          <w:lang w:val="de-DE"/>
        </w:rPr>
        <w:t xml:space="preserve">* Der Ausbildungsnachweis, mindestens </w:t>
      </w:r>
      <w:proofErr w:type="spellStart"/>
      <w:r w:rsidRPr="00F97251">
        <w:rPr>
          <w:sz w:val="16"/>
          <w:szCs w:val="16"/>
          <w:lang w:val="de-DE"/>
        </w:rPr>
        <w:t>gültig</w:t>
      </w:r>
      <w:proofErr w:type="spellEnd"/>
      <w:r w:rsidRPr="00F97251">
        <w:rPr>
          <w:sz w:val="16"/>
          <w:szCs w:val="16"/>
          <w:lang w:val="de-DE"/>
        </w:rPr>
        <w:t xml:space="preserve"> bis zum 31.07.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>d.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 xml:space="preserve">J. muss bis Mitte Januar des Beitragsjahres vorgelegt werden. Andernfalls wird der Beitrag </w:t>
      </w:r>
      <w:proofErr w:type="spellStart"/>
      <w:r w:rsidRPr="00F97251">
        <w:rPr>
          <w:sz w:val="16"/>
          <w:szCs w:val="16"/>
          <w:lang w:val="de-DE"/>
        </w:rPr>
        <w:t>für</w:t>
      </w:r>
      <w:proofErr w:type="spellEnd"/>
      <w:r w:rsidRPr="00F97251">
        <w:rPr>
          <w:sz w:val="16"/>
          <w:szCs w:val="16"/>
          <w:lang w:val="de-DE"/>
        </w:rPr>
        <w:t xml:space="preserve"> ein erwachsenes Mitglied erhoben.</w:t>
      </w:r>
    </w:p>
    <w:p w:rsidR="00A24A0F" w:rsidRPr="00643E2B" w:rsidRDefault="00F54551" w:rsidP="00643E2B">
      <w:pPr>
        <w:pStyle w:val="berschrift1"/>
        <w:rPr>
          <w:lang w:val="de-DE"/>
        </w:rPr>
      </w:pPr>
      <w:r>
        <w:rPr>
          <w:lang w:val="de-DE"/>
        </w:rPr>
        <w:t>Turnen- &amp; Leichtathletik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7369BB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Leichtathlet</w:t>
            </w:r>
            <w:r w:rsidR="00A24A0F">
              <w:rPr>
                <w:sz w:val="24"/>
                <w:szCs w:val="24"/>
                <w:lang w:val="de-DE"/>
              </w:rPr>
              <w:t>ik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25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506AD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506ADF" w:rsidRDefault="00506AD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Leichtathletik – Jedes </w:t>
            </w:r>
            <w:proofErr w:type="spellStart"/>
            <w:r>
              <w:rPr>
                <w:sz w:val="24"/>
                <w:szCs w:val="24"/>
                <w:lang w:val="de-DE"/>
              </w:rPr>
              <w:t>Weitere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Kind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506ADF" w:rsidRDefault="00506AD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 xml:space="preserve">Tang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Soo</w:t>
            </w:r>
            <w:proofErr w:type="spellEnd"/>
            <w:r>
              <w:rPr>
                <w:rFonts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Doo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Kursbeitrag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Jedermannsport</w:t>
            </w:r>
            <w:bookmarkStart w:id="0" w:name="_GoBack"/>
            <w:bookmarkEnd w:id="0"/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15,00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Eltern-Kind-Turnen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Kinderturnen – Erstes Kind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25,00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Kinderturnen – Weitere Kinder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F54551" w:rsidRPr="00F54551" w:rsidRDefault="00F54551" w:rsidP="00F54551">
      <w:pPr>
        <w:pStyle w:val="berschrift1"/>
        <w:rPr>
          <w:lang w:val="de-DE"/>
        </w:rPr>
      </w:pPr>
    </w:p>
    <w:sectPr w:rsidR="00F54551" w:rsidRPr="00F54551" w:rsidSect="00AC2BB2">
      <w:headerReference w:type="default" r:id="rId11"/>
      <w:footerReference w:type="default" r:id="rId12"/>
      <w:headerReference w:type="first" r:id="rId13"/>
      <w:footerReference w:type="first" r:id="rId14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AAF" w:rsidRDefault="00950AAF" w:rsidP="00610805">
      <w:pPr>
        <w:spacing w:after="0" w:line="240" w:lineRule="auto"/>
      </w:pPr>
      <w:r>
        <w:separator/>
      </w:r>
    </w:p>
  </w:endnote>
  <w:endnote w:type="continuationSeparator" w:id="0">
    <w:p w:rsidR="00950AAF" w:rsidRDefault="00950AAF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F53531" w:rsidTr="00DF7D53">
      <w:trPr>
        <w:trHeight w:val="176"/>
      </w:trPr>
      <w:tc>
        <w:tcPr>
          <w:tcW w:w="881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BF706C3" wp14:editId="4ECB68B1">
                <wp:extent cx="401825" cy="401825"/>
                <wp:effectExtent l="0" t="0" r="5080" b="508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:rsidTr="00DF7D53">
      <w:trPr>
        <w:trHeight w:val="175"/>
      </w:trPr>
      <w:tc>
        <w:tcPr>
          <w:tcW w:w="881" w:type="dxa"/>
          <w:vMerge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610805" w:rsidRPr="00D55271" w:rsidRDefault="00610805" w:rsidP="00D552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F53531" w:rsidTr="00DF7D53">
      <w:trPr>
        <w:trHeight w:val="176"/>
      </w:trPr>
      <w:tc>
        <w:tcPr>
          <w:tcW w:w="881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BF706C3" wp14:editId="4ECB68B1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:rsidTr="00DF7D53">
      <w:trPr>
        <w:trHeight w:val="175"/>
      </w:trPr>
      <w:tc>
        <w:tcPr>
          <w:tcW w:w="881" w:type="dxa"/>
          <w:vMerge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D55271" w:rsidRDefault="00C47EE7" w:rsidP="00D552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AAF" w:rsidRDefault="00950AAF" w:rsidP="00610805">
      <w:pPr>
        <w:spacing w:after="0" w:line="240" w:lineRule="auto"/>
      </w:pPr>
      <w:r>
        <w:separator/>
      </w:r>
    </w:p>
  </w:footnote>
  <w:footnote w:type="continuationSeparator" w:id="0">
    <w:p w:rsidR="00950AAF" w:rsidRDefault="00950AAF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271" w:rsidRPr="00E3556F" w:rsidRDefault="00D55271" w:rsidP="00D55271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 wp14:anchorId="38981863" wp14:editId="3DEC5CDD">
          <wp:extent cx="571500" cy="5715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3556F">
      <w:rPr>
        <w:b/>
        <w:lang w:val="de-DE"/>
      </w:rPr>
      <w:br/>
    </w:r>
    <w:r>
      <w:rPr>
        <w:lang w:val="de-DE"/>
      </w:rPr>
      <w:t>Turn- und Gesangverein „</w:t>
    </w:r>
    <w:r w:rsidRPr="00E3556F">
      <w:rPr>
        <w:lang w:val="de-DE"/>
      </w:rPr>
      <w:t>Eintracht” Beilstein 1823 e.V.</w:t>
    </w:r>
  </w:p>
  <w:p w:rsidR="00D55271" w:rsidRPr="00D55271" w:rsidRDefault="00D55271" w:rsidP="00D55271">
    <w:pPr>
      <w:pStyle w:val="Kopfzeile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D55271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AA54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090F9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44AD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18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6D8DC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34C7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80D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56D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1EC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C7696A"/>
    <w:multiLevelType w:val="hybridMultilevel"/>
    <w:tmpl w:val="B388E1CA"/>
    <w:lvl w:ilvl="0" w:tplc="E36AD8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55779BC"/>
    <w:multiLevelType w:val="hybridMultilevel"/>
    <w:tmpl w:val="C9F2BD18"/>
    <w:lvl w:ilvl="0" w:tplc="86CCCED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4B70A6"/>
    <w:multiLevelType w:val="hybridMultilevel"/>
    <w:tmpl w:val="5C5EF1DC"/>
    <w:lvl w:ilvl="0" w:tplc="40F44C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13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51"/>
    <w:rsid w:val="001B631C"/>
    <w:rsid w:val="00243070"/>
    <w:rsid w:val="0028351D"/>
    <w:rsid w:val="00291F37"/>
    <w:rsid w:val="00387EF5"/>
    <w:rsid w:val="003D648F"/>
    <w:rsid w:val="004662A3"/>
    <w:rsid w:val="00496038"/>
    <w:rsid w:val="004C39A8"/>
    <w:rsid w:val="00506ADF"/>
    <w:rsid w:val="00550B5C"/>
    <w:rsid w:val="006034F0"/>
    <w:rsid w:val="00610805"/>
    <w:rsid w:val="00620087"/>
    <w:rsid w:val="00643E2B"/>
    <w:rsid w:val="0068643E"/>
    <w:rsid w:val="006A0BBC"/>
    <w:rsid w:val="006D0DA8"/>
    <w:rsid w:val="006E69F2"/>
    <w:rsid w:val="007369BB"/>
    <w:rsid w:val="007379E3"/>
    <w:rsid w:val="00787D28"/>
    <w:rsid w:val="00794FDB"/>
    <w:rsid w:val="00802C9E"/>
    <w:rsid w:val="008A2ACD"/>
    <w:rsid w:val="00950AAF"/>
    <w:rsid w:val="009E691B"/>
    <w:rsid w:val="009F74F8"/>
    <w:rsid w:val="00A24A0F"/>
    <w:rsid w:val="00AA3148"/>
    <w:rsid w:val="00AC2BB2"/>
    <w:rsid w:val="00AE6D3C"/>
    <w:rsid w:val="00AF586A"/>
    <w:rsid w:val="00B46BE1"/>
    <w:rsid w:val="00B92810"/>
    <w:rsid w:val="00BA5E8A"/>
    <w:rsid w:val="00BF481E"/>
    <w:rsid w:val="00C07E4F"/>
    <w:rsid w:val="00C426CF"/>
    <w:rsid w:val="00C47EE7"/>
    <w:rsid w:val="00C813FF"/>
    <w:rsid w:val="00D45ABA"/>
    <w:rsid w:val="00D55271"/>
    <w:rsid w:val="00D874F9"/>
    <w:rsid w:val="00D97744"/>
    <w:rsid w:val="00DB2BBF"/>
    <w:rsid w:val="00DE35DA"/>
    <w:rsid w:val="00E23B72"/>
    <w:rsid w:val="00E3468E"/>
    <w:rsid w:val="00E3556F"/>
    <w:rsid w:val="00F06001"/>
    <w:rsid w:val="00F53531"/>
    <w:rsid w:val="00F54551"/>
    <w:rsid w:val="00F97251"/>
    <w:rsid w:val="00FD3E76"/>
    <w:rsid w:val="00F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74F1"/>
  <w15:chartTrackingRefBased/>
  <w15:docId w15:val="{BA8C6621-6CBF-E740-8661-57A443C4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Vorlagen/Word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6A6D2C00-12D3-D64E-9F85-82EC0C7E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Word.dotx</Template>
  <TotalTime>0</TotalTime>
  <Pages>3</Pages>
  <Words>306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(CC-AD/PJ-MBB)</cp:lastModifiedBy>
  <cp:revision>16</cp:revision>
  <dcterms:created xsi:type="dcterms:W3CDTF">2018-09-11T11:23:00Z</dcterms:created>
  <dcterms:modified xsi:type="dcterms:W3CDTF">2019-01-11T12:40:00Z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